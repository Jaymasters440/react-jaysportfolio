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245B4A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3EA586F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1B531FE" wp14:editId="2F4BCCF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96F47A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304C9C395E074B77820A29BDBF68202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7687F">
                  <w:t>JM</w:t>
                </w:r>
              </w:sdtContent>
            </w:sdt>
          </w:p>
          <w:p w14:paraId="504F3B38" w14:textId="77777777" w:rsidR="00A50939" w:rsidRPr="00906BEE" w:rsidRDefault="0037687F" w:rsidP="007569C1">
            <w:pPr>
              <w:pStyle w:val="Heading3"/>
            </w:pPr>
            <w:r>
              <w:t>overview</w:t>
            </w:r>
          </w:p>
          <w:p w14:paraId="0A9FA339" w14:textId="2F71884C" w:rsidR="0037687F" w:rsidRPr="0037687F" w:rsidRDefault="00861419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Currently enrolled in the University of Washington</w:t>
            </w:r>
            <w:r w:rsidR="005918F8">
              <w:rPr>
                <w:rFonts w:ascii="Calibri" w:hAnsi="Calibri" w:cs="Calibri"/>
                <w:lang w:val="en"/>
              </w:rPr>
              <w:t xml:space="preserve">’s Full Stack Web Development Bootcamp course. </w:t>
            </w:r>
          </w:p>
          <w:p w14:paraId="668B3651" w14:textId="77777777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F</w:t>
            </w:r>
            <w:r w:rsidRPr="0037687F">
              <w:rPr>
                <w:rFonts w:ascii="Calibri" w:hAnsi="Calibri" w:cs="Calibri"/>
                <w:lang w:val="en"/>
              </w:rPr>
              <w:t>ocus on being creative and cost effective.</w:t>
            </w:r>
          </w:p>
          <w:p w14:paraId="05AFAA8E" w14:textId="167A343C" w:rsidR="0037687F" w:rsidRPr="0037687F" w:rsidRDefault="00073671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 xml:space="preserve">Over </w:t>
            </w:r>
            <w:r w:rsidR="00BB1236">
              <w:rPr>
                <w:rFonts w:ascii="Calibri" w:hAnsi="Calibri" w:cs="Calibri"/>
                <w:lang w:val="en"/>
              </w:rPr>
              <w:t>17</w:t>
            </w:r>
            <w:r w:rsidR="0037687F" w:rsidRPr="0037687F">
              <w:rPr>
                <w:rFonts w:ascii="Calibri" w:hAnsi="Calibri" w:cs="Calibri"/>
                <w:lang w:val="en"/>
              </w:rPr>
              <w:t xml:space="preserve"> years total law enforcement /security experience with focus on training others</w:t>
            </w:r>
          </w:p>
          <w:p w14:paraId="3F2EB6FE" w14:textId="77777777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S</w:t>
            </w:r>
            <w:r w:rsidRPr="0037687F">
              <w:rPr>
                <w:rFonts w:ascii="Calibri" w:hAnsi="Calibri" w:cs="Calibri"/>
                <w:lang w:val="en"/>
              </w:rPr>
              <w:t xml:space="preserve">ales and customer service experience </w:t>
            </w:r>
          </w:p>
          <w:p w14:paraId="7E2F0AF5" w14:textId="77777777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W</w:t>
            </w:r>
            <w:r w:rsidRPr="0037687F">
              <w:rPr>
                <w:rFonts w:ascii="Calibri" w:hAnsi="Calibri" w:cs="Calibri"/>
                <w:lang w:val="en"/>
              </w:rPr>
              <w:t>ell</w:t>
            </w:r>
            <w:r>
              <w:rPr>
                <w:rFonts w:ascii="Calibri" w:hAnsi="Calibri" w:cs="Calibri"/>
                <w:lang w:val="en"/>
              </w:rPr>
              <w:t>-r</w:t>
            </w:r>
            <w:r w:rsidRPr="0037687F">
              <w:rPr>
                <w:rFonts w:ascii="Calibri" w:hAnsi="Calibri" w:cs="Calibri"/>
                <w:lang w:val="en"/>
              </w:rPr>
              <w:t>ounded and capable supervisor</w:t>
            </w:r>
          </w:p>
          <w:p w14:paraId="6DC44D4A" w14:textId="77777777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 w:rsidRPr="0037687F">
              <w:rPr>
                <w:rFonts w:ascii="Calibri" w:hAnsi="Calibri" w:cs="Calibri"/>
                <w:lang w:val="en"/>
              </w:rPr>
              <w:t xml:space="preserve">Military background of integrity and leadership </w:t>
            </w:r>
          </w:p>
          <w:p w14:paraId="1ED60C7E" w14:textId="691E6592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T</w:t>
            </w:r>
            <w:r w:rsidRPr="0037687F">
              <w:rPr>
                <w:rFonts w:ascii="Calibri" w:hAnsi="Calibri" w:cs="Calibri"/>
                <w:lang w:val="en"/>
              </w:rPr>
              <w:t>rain</w:t>
            </w:r>
            <w:r>
              <w:rPr>
                <w:rFonts w:ascii="Calibri" w:hAnsi="Calibri" w:cs="Calibri"/>
                <w:lang w:val="en"/>
              </w:rPr>
              <w:t>in</w:t>
            </w:r>
            <w:r w:rsidRPr="0037687F">
              <w:rPr>
                <w:rFonts w:ascii="Calibri" w:hAnsi="Calibri" w:cs="Calibri"/>
                <w:lang w:val="en"/>
              </w:rPr>
              <w:t xml:space="preserve">g and experience dealing with diverse personalities and </w:t>
            </w:r>
            <w:r w:rsidR="00992B21" w:rsidRPr="0037687F">
              <w:rPr>
                <w:rFonts w:ascii="Calibri" w:hAnsi="Calibri" w:cs="Calibri"/>
                <w:lang w:val="en"/>
              </w:rPr>
              <w:t>cultures.</w:t>
            </w:r>
          </w:p>
          <w:p w14:paraId="14A9F3F3" w14:textId="2C728C20" w:rsidR="0037687F" w:rsidRPr="0037687F" w:rsidRDefault="0037687F" w:rsidP="0037687F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lang w:val="en"/>
              </w:rPr>
              <w:t>E</w:t>
            </w:r>
            <w:r w:rsidRPr="0037687F">
              <w:rPr>
                <w:rFonts w:ascii="Calibri" w:hAnsi="Calibri" w:cs="Calibri"/>
                <w:lang w:val="en"/>
              </w:rPr>
              <w:t xml:space="preserve">xcellent problem solving and conflict resolution </w:t>
            </w:r>
            <w:r w:rsidR="00992B21" w:rsidRPr="0037687F">
              <w:rPr>
                <w:rFonts w:ascii="Calibri" w:hAnsi="Calibri" w:cs="Calibri"/>
                <w:lang w:val="en"/>
              </w:rPr>
              <w:t>skills.</w:t>
            </w:r>
          </w:p>
          <w:p w14:paraId="57007144" w14:textId="77777777" w:rsidR="00741125" w:rsidRPr="00906BEE" w:rsidRDefault="0037687F" w:rsidP="0037687F">
            <w:pPr>
              <w:pStyle w:val="ListParagraph"/>
              <w:numPr>
                <w:ilvl w:val="0"/>
                <w:numId w:val="11"/>
              </w:numPr>
            </w:pPr>
            <w:r w:rsidRPr="0037687F">
              <w:rPr>
                <w:rFonts w:ascii="Calibri" w:hAnsi="Calibri" w:cs="Calibri"/>
                <w:lang w:val="en"/>
              </w:rPr>
              <w:t xml:space="preserve">Self-directed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5C14D3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7061C30" w14:textId="77777777" w:rsidR="00C612DA" w:rsidRPr="00906BEE" w:rsidRDefault="0037687F" w:rsidP="00C612DA">
                  <w:pPr>
                    <w:pStyle w:val="Heading1"/>
                  </w:pPr>
                  <w:r>
                    <w:t>Jay masters</w:t>
                  </w:r>
                </w:p>
                <w:p w14:paraId="50743926" w14:textId="77777777" w:rsidR="00906BEE" w:rsidRPr="00906BEE" w:rsidRDefault="0037687F" w:rsidP="00906BEE">
                  <w:pPr>
                    <w:pStyle w:val="Heading2"/>
                  </w:pPr>
                  <w:r>
                    <w:t>Safety and Facilities Professional</w:t>
                  </w:r>
                  <w:r w:rsidR="00E02DCD" w:rsidRPr="00906BEE">
                    <w:t xml:space="preserve"> </w:t>
                  </w:r>
                </w:p>
              </w:tc>
            </w:tr>
          </w:tbl>
          <w:p w14:paraId="33BCB5E3" w14:textId="77777777" w:rsidR="002C2CDD" w:rsidRPr="00906BEE" w:rsidRDefault="00111DD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DFD6973E88144F39B64CAA2E08531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5C6838A0" w14:textId="41EE3BB0" w:rsidR="001538D0" w:rsidRDefault="000A4921" w:rsidP="00892EC4">
            <w:pPr>
              <w:widowControl w:val="0"/>
              <w:numPr>
                <w:ilvl w:val="0"/>
                <w:numId w:val="1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 xml:space="preserve">Working with HTML, CSS, </w:t>
            </w:r>
            <w:r w:rsidR="00C445A8">
              <w:rPr>
                <w:rFonts w:ascii="Calibri" w:hAnsi="Calibri" w:cs="Calibri"/>
                <w:b/>
                <w:lang w:val="en"/>
              </w:rPr>
              <w:t>Java Script,</w:t>
            </w:r>
            <w:r w:rsidR="00344C80">
              <w:rPr>
                <w:rFonts w:ascii="Calibri" w:hAnsi="Calibri" w:cs="Calibri"/>
                <w:b/>
                <w:lang w:val="en"/>
              </w:rPr>
              <w:t xml:space="preserve"> API</w:t>
            </w:r>
            <w:r w:rsidR="00184EC9">
              <w:rPr>
                <w:rFonts w:ascii="Calibri" w:hAnsi="Calibri" w:cs="Calibri"/>
                <w:b/>
                <w:lang w:val="en"/>
              </w:rPr>
              <w:t>s, NodeJS</w:t>
            </w:r>
            <w:r w:rsidR="00F22CD6">
              <w:rPr>
                <w:rFonts w:ascii="Calibri" w:hAnsi="Calibri" w:cs="Calibri"/>
                <w:b/>
                <w:lang w:val="en"/>
              </w:rPr>
              <w:t>, Express, SQL</w:t>
            </w:r>
            <w:r w:rsidR="002411C5">
              <w:rPr>
                <w:rFonts w:ascii="Calibri" w:hAnsi="Calibri" w:cs="Calibri"/>
                <w:b/>
                <w:lang w:val="en"/>
              </w:rPr>
              <w:t xml:space="preserve"> and Handlebars</w:t>
            </w:r>
            <w:r w:rsidR="00B279C7">
              <w:rPr>
                <w:rFonts w:ascii="Calibri" w:hAnsi="Calibri" w:cs="Calibri"/>
                <w:b/>
                <w:lang w:val="en"/>
              </w:rPr>
              <w:t xml:space="preserve">. </w:t>
            </w:r>
          </w:p>
          <w:p w14:paraId="2BA331B6" w14:textId="08771B8A" w:rsidR="00AB3FC8" w:rsidRDefault="00AB3FC8" w:rsidP="00892EC4">
            <w:pPr>
              <w:widowControl w:val="0"/>
              <w:numPr>
                <w:ilvl w:val="0"/>
                <w:numId w:val="1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>Vashon Center for the Arts</w:t>
            </w:r>
            <w:r w:rsidR="00FF3A34">
              <w:rPr>
                <w:rFonts w:ascii="Calibri" w:hAnsi="Calibri" w:cs="Calibri"/>
                <w:b/>
                <w:lang w:val="en"/>
              </w:rPr>
              <w:t xml:space="preserve"> Facilities Director</w:t>
            </w:r>
            <w:r w:rsidR="001538D0">
              <w:rPr>
                <w:rFonts w:ascii="Calibri" w:hAnsi="Calibri" w:cs="Calibri"/>
                <w:b/>
                <w:lang w:val="en"/>
              </w:rPr>
              <w:t xml:space="preserve"> 2020-2023</w:t>
            </w:r>
          </w:p>
          <w:p w14:paraId="5AD08FA1" w14:textId="60406A02" w:rsidR="00FF3A34" w:rsidRPr="006D41FC" w:rsidRDefault="006D41FC" w:rsidP="00FF3A34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ascii="Calibri" w:hAnsi="Calibri" w:cs="Calibri"/>
                <w:bCs/>
                <w:lang w:val="en"/>
              </w:rPr>
            </w:pPr>
            <w:r>
              <w:rPr>
                <w:rFonts w:ascii="Calibri" w:hAnsi="Calibri" w:cs="Calibri"/>
                <w:bCs/>
                <w:lang w:val="en"/>
              </w:rPr>
              <w:t xml:space="preserve">Maintaining </w:t>
            </w:r>
            <w:r w:rsidR="00E15260">
              <w:rPr>
                <w:rFonts w:ascii="Calibri" w:hAnsi="Calibri" w:cs="Calibri"/>
                <w:bCs/>
                <w:lang w:val="en"/>
              </w:rPr>
              <w:t>and repairing b</w:t>
            </w:r>
            <w:r>
              <w:rPr>
                <w:rFonts w:ascii="Calibri" w:hAnsi="Calibri" w:cs="Calibri"/>
                <w:bCs/>
                <w:lang w:val="en"/>
              </w:rPr>
              <w:t xml:space="preserve">uilding </w:t>
            </w:r>
            <w:r w:rsidR="00E15260">
              <w:rPr>
                <w:rFonts w:ascii="Calibri" w:hAnsi="Calibri" w:cs="Calibri"/>
                <w:bCs/>
                <w:lang w:val="en"/>
              </w:rPr>
              <w:t xml:space="preserve">systems with an emphasis on </w:t>
            </w:r>
            <w:r w:rsidR="00101026">
              <w:rPr>
                <w:rFonts w:ascii="Calibri" w:hAnsi="Calibri" w:cs="Calibri"/>
                <w:bCs/>
                <w:lang w:val="en"/>
              </w:rPr>
              <w:t xml:space="preserve">keeping expenses down. </w:t>
            </w:r>
          </w:p>
          <w:p w14:paraId="699A9D0E" w14:textId="33179B07" w:rsidR="00892EC4" w:rsidRPr="004C135C" w:rsidRDefault="00892EC4" w:rsidP="00892EC4">
            <w:pPr>
              <w:widowControl w:val="0"/>
              <w:numPr>
                <w:ilvl w:val="0"/>
                <w:numId w:val="1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b/>
                <w:lang w:val="en"/>
              </w:rPr>
            </w:pPr>
            <w:r w:rsidRPr="004C135C">
              <w:rPr>
                <w:rFonts w:ascii="Calibri" w:hAnsi="Calibri" w:cs="Calibri"/>
                <w:b/>
                <w:lang w:val="en"/>
              </w:rPr>
              <w:t xml:space="preserve">Kent School District School Safety Officer/Patrol </w:t>
            </w:r>
            <w:r w:rsidR="004C135C" w:rsidRPr="004C135C">
              <w:rPr>
                <w:rFonts w:ascii="Calibri" w:hAnsi="Calibri" w:cs="Calibri"/>
                <w:b/>
                <w:lang w:val="en"/>
              </w:rPr>
              <w:t>2</w:t>
            </w:r>
            <w:r w:rsidRPr="004C135C">
              <w:rPr>
                <w:rFonts w:ascii="Calibri" w:hAnsi="Calibri" w:cs="Calibri"/>
                <w:b/>
                <w:lang w:val="en"/>
              </w:rPr>
              <w:t>008-</w:t>
            </w:r>
            <w:r w:rsidR="00A46992">
              <w:rPr>
                <w:rFonts w:ascii="Calibri" w:hAnsi="Calibri" w:cs="Calibri"/>
                <w:b/>
                <w:lang w:val="en"/>
              </w:rPr>
              <w:t>20</w:t>
            </w:r>
            <w:r w:rsidR="00AB3FC8">
              <w:rPr>
                <w:rFonts w:ascii="Calibri" w:hAnsi="Calibri" w:cs="Calibri"/>
                <w:b/>
                <w:lang w:val="en"/>
              </w:rPr>
              <w:t>19</w:t>
            </w:r>
          </w:p>
          <w:p w14:paraId="6B8808E3" w14:textId="404FFA64" w:rsidR="00892EC4" w:rsidRP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A</w:t>
            </w:r>
            <w:r w:rsidRPr="00892EC4">
              <w:rPr>
                <w:rFonts w:ascii="Calibri" w:hAnsi="Calibri" w:cs="Calibri"/>
                <w:lang w:val="en"/>
              </w:rPr>
              <w:t xml:space="preserve">ssisting in supervising, </w:t>
            </w:r>
            <w:r w:rsidR="00DA6542" w:rsidRPr="00892EC4">
              <w:rPr>
                <w:rFonts w:ascii="Calibri" w:hAnsi="Calibri" w:cs="Calibri"/>
                <w:lang w:val="en"/>
              </w:rPr>
              <w:t>training,</w:t>
            </w:r>
            <w:r w:rsidRPr="00892EC4">
              <w:rPr>
                <w:rFonts w:ascii="Calibri" w:hAnsi="Calibri" w:cs="Calibri"/>
                <w:lang w:val="en"/>
              </w:rPr>
              <w:t xml:space="preserve"> and covering shifts for 18 de-centralized employees</w:t>
            </w:r>
          </w:p>
          <w:p w14:paraId="5CC9CE65" w14:textId="77777777" w:rsid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892EC4">
              <w:rPr>
                <w:rFonts w:ascii="Calibri" w:hAnsi="Calibri" w:cs="Calibri"/>
                <w:lang w:val="en"/>
              </w:rPr>
              <w:t>Responsible for site security with 53 sites in a 27-square mile jurisdiction</w:t>
            </w:r>
          </w:p>
          <w:p w14:paraId="44FFE21E" w14:textId="10A43BE9" w:rsid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</w:t>
            </w:r>
            <w:r w:rsidRPr="00892EC4">
              <w:rPr>
                <w:rFonts w:ascii="Calibri" w:hAnsi="Calibri" w:cs="Calibri"/>
                <w:lang w:val="en"/>
              </w:rPr>
              <w:t xml:space="preserve">ssists in scheduling work and on-call </w:t>
            </w:r>
            <w:r w:rsidR="00992B21" w:rsidRPr="00892EC4">
              <w:rPr>
                <w:rFonts w:ascii="Calibri" w:hAnsi="Calibri" w:cs="Calibri"/>
                <w:lang w:val="en"/>
              </w:rPr>
              <w:t>schedules.</w:t>
            </w:r>
          </w:p>
          <w:p w14:paraId="2792622E" w14:textId="0B807DAF" w:rsid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</w:t>
            </w:r>
            <w:r w:rsidRPr="00892EC4">
              <w:rPr>
                <w:rFonts w:ascii="Calibri" w:hAnsi="Calibri" w:cs="Calibri"/>
                <w:lang w:val="en"/>
              </w:rPr>
              <w:t>nsur</w:t>
            </w:r>
            <w:r>
              <w:rPr>
                <w:rFonts w:ascii="Calibri" w:hAnsi="Calibri" w:cs="Calibri"/>
                <w:lang w:val="en"/>
              </w:rPr>
              <w:t>e</w:t>
            </w:r>
            <w:r w:rsidRPr="00892EC4">
              <w:rPr>
                <w:rFonts w:ascii="Calibri" w:hAnsi="Calibri" w:cs="Calibri"/>
                <w:lang w:val="en"/>
              </w:rPr>
              <w:t xml:space="preserve"> that policies, </w:t>
            </w:r>
            <w:r w:rsidR="00992B21" w:rsidRPr="00892EC4">
              <w:rPr>
                <w:rFonts w:ascii="Calibri" w:hAnsi="Calibri" w:cs="Calibri"/>
                <w:lang w:val="en"/>
              </w:rPr>
              <w:t>procedures,</w:t>
            </w:r>
            <w:r w:rsidRPr="00892EC4">
              <w:rPr>
                <w:rFonts w:ascii="Calibri" w:hAnsi="Calibri" w:cs="Calibri"/>
                <w:lang w:val="en"/>
              </w:rPr>
              <w:t xml:space="preserve"> and protocols are implemented and followed as </w:t>
            </w:r>
            <w:r w:rsidR="00992B21" w:rsidRPr="00892EC4">
              <w:rPr>
                <w:rFonts w:ascii="Calibri" w:hAnsi="Calibri" w:cs="Calibri"/>
                <w:lang w:val="en"/>
              </w:rPr>
              <w:t>well.</w:t>
            </w:r>
            <w:r w:rsidRPr="00892EC4">
              <w:rPr>
                <w:rFonts w:ascii="Calibri" w:hAnsi="Calibri" w:cs="Calibri"/>
                <w:lang w:val="en"/>
              </w:rPr>
              <w:t xml:space="preserve"> </w:t>
            </w:r>
          </w:p>
          <w:p w14:paraId="35CD4AEA" w14:textId="2CA8E153" w:rsid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</w:t>
            </w:r>
            <w:r w:rsidRPr="00892EC4">
              <w:rPr>
                <w:rFonts w:ascii="Calibri" w:hAnsi="Calibri" w:cs="Calibri"/>
                <w:lang w:val="en"/>
              </w:rPr>
              <w:t xml:space="preserve">ecognizing new trends and developing best practices to </w:t>
            </w:r>
            <w:r>
              <w:rPr>
                <w:rFonts w:ascii="Calibri" w:hAnsi="Calibri" w:cs="Calibri"/>
                <w:lang w:val="en"/>
              </w:rPr>
              <w:t>proactively address</w:t>
            </w:r>
            <w:r w:rsidRPr="00892EC4">
              <w:rPr>
                <w:rFonts w:ascii="Calibri" w:hAnsi="Calibri" w:cs="Calibri"/>
                <w:lang w:val="en"/>
              </w:rPr>
              <w:t xml:space="preserve"> </w:t>
            </w:r>
            <w:r w:rsidR="00992B21" w:rsidRPr="00892EC4">
              <w:rPr>
                <w:rFonts w:ascii="Calibri" w:hAnsi="Calibri" w:cs="Calibri"/>
                <w:lang w:val="en"/>
              </w:rPr>
              <w:t>them.</w:t>
            </w:r>
          </w:p>
          <w:p w14:paraId="1FBFC26F" w14:textId="165C58D4" w:rsidR="00892EC4" w:rsidRPr="00892EC4" w:rsidRDefault="00892EC4" w:rsidP="00892EC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</w:t>
            </w:r>
            <w:r w:rsidRPr="00892EC4">
              <w:rPr>
                <w:rFonts w:ascii="Calibri" w:hAnsi="Calibri" w:cs="Calibri"/>
                <w:lang w:val="en"/>
              </w:rPr>
              <w:t xml:space="preserve">xperienced liaison with multiple agencies to </w:t>
            </w:r>
            <w:r>
              <w:rPr>
                <w:rFonts w:ascii="Calibri" w:hAnsi="Calibri" w:cs="Calibri"/>
                <w:lang w:val="en"/>
              </w:rPr>
              <w:t xml:space="preserve">achieve safety and security goals for the </w:t>
            </w:r>
            <w:r w:rsidR="00992B21">
              <w:rPr>
                <w:rFonts w:ascii="Calibri" w:hAnsi="Calibri" w:cs="Calibri"/>
                <w:lang w:val="en"/>
              </w:rPr>
              <w:t>community.</w:t>
            </w:r>
          </w:p>
          <w:p w14:paraId="1A92E47C" w14:textId="77777777" w:rsidR="00FF0757" w:rsidRPr="004C135C" w:rsidRDefault="00892EC4" w:rsidP="00892EC4">
            <w:pPr>
              <w:widowControl w:val="0"/>
              <w:numPr>
                <w:ilvl w:val="0"/>
                <w:numId w:val="1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b/>
                <w:lang w:val="en"/>
              </w:rPr>
            </w:pPr>
            <w:r w:rsidRPr="004C135C">
              <w:rPr>
                <w:rFonts w:ascii="Calibri" w:hAnsi="Calibri" w:cs="Calibri"/>
                <w:b/>
                <w:lang w:val="en"/>
              </w:rPr>
              <w:t>Mohan Ski Instructor 2012-Present</w:t>
            </w:r>
          </w:p>
          <w:p w14:paraId="10541974" w14:textId="12720551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 xml:space="preserve">Teach new and experienced </w:t>
            </w:r>
            <w:r w:rsidR="00992B21" w:rsidRPr="004C135C">
              <w:rPr>
                <w:rFonts w:ascii="Calibri" w:hAnsi="Calibri" w:cs="Calibri"/>
                <w:lang w:val="en"/>
              </w:rPr>
              <w:t>skiers.</w:t>
            </w:r>
          </w:p>
          <w:p w14:paraId="056137A8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Teach new and experienced Ski Instructors</w:t>
            </w:r>
          </w:p>
          <w:p w14:paraId="7DA0EA90" w14:textId="084F6FAE" w:rsidR="00892EC4" w:rsidRPr="004C135C" w:rsidRDefault="00FF0757" w:rsidP="004C135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 xml:space="preserve">Maintain Equipment and </w:t>
            </w:r>
            <w:r w:rsidR="00992B21" w:rsidRPr="004C135C">
              <w:rPr>
                <w:rFonts w:ascii="Calibri" w:hAnsi="Calibri" w:cs="Calibri"/>
                <w:lang w:val="en"/>
              </w:rPr>
              <w:t>facilities.</w:t>
            </w:r>
            <w:r w:rsidR="00892EC4" w:rsidRPr="004C135C">
              <w:rPr>
                <w:rFonts w:ascii="Calibri" w:hAnsi="Calibri" w:cs="Calibri"/>
                <w:lang w:val="en"/>
              </w:rPr>
              <w:tab/>
            </w:r>
            <w:r w:rsidR="00892EC4" w:rsidRPr="004C135C">
              <w:rPr>
                <w:rFonts w:ascii="Calibri" w:hAnsi="Calibri" w:cs="Calibri"/>
                <w:lang w:val="en"/>
              </w:rPr>
              <w:tab/>
            </w:r>
            <w:r w:rsidR="00892EC4" w:rsidRPr="004C135C">
              <w:rPr>
                <w:rFonts w:ascii="Calibri" w:hAnsi="Calibri" w:cs="Calibri"/>
                <w:lang w:val="en"/>
              </w:rPr>
              <w:tab/>
              <w:t xml:space="preserve">   </w:t>
            </w:r>
          </w:p>
          <w:p w14:paraId="2153A1E8" w14:textId="77777777" w:rsidR="004C135C" w:rsidRPr="004C135C" w:rsidRDefault="00892EC4" w:rsidP="0090054A">
            <w:pPr>
              <w:widowControl w:val="0"/>
              <w:numPr>
                <w:ilvl w:val="0"/>
                <w:numId w:val="15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4C135C">
              <w:rPr>
                <w:rFonts w:ascii="Calibri" w:hAnsi="Calibri" w:cs="Calibri"/>
                <w:b/>
                <w:lang w:val="en"/>
              </w:rPr>
              <w:t>Toyota Sales Representative</w:t>
            </w:r>
            <w:r w:rsidR="004C135C" w:rsidRPr="004C135C">
              <w:rPr>
                <w:rFonts w:ascii="Calibri" w:hAnsi="Calibri" w:cs="Calibri"/>
                <w:b/>
                <w:lang w:val="en"/>
              </w:rPr>
              <w:t xml:space="preserve"> 2004-2010</w:t>
            </w:r>
          </w:p>
          <w:p w14:paraId="2077040B" w14:textId="77777777" w:rsidR="00FF0757" w:rsidRPr="004C135C" w:rsidRDefault="00FF0757" w:rsidP="004C135C">
            <w:pPr>
              <w:widowControl w:val="0"/>
              <w:numPr>
                <w:ilvl w:val="0"/>
                <w:numId w:val="17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lastRenderedPageBreak/>
              <w:t>Event coordination and budgeting</w:t>
            </w:r>
          </w:p>
          <w:p w14:paraId="10E2EDC5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Customer guidance and instruction</w:t>
            </w:r>
          </w:p>
          <w:p w14:paraId="6CC854E3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Staff training</w:t>
            </w:r>
          </w:p>
          <w:p w14:paraId="5C6D7CC1" w14:textId="77777777" w:rsidR="004C135C" w:rsidRDefault="004C135C" w:rsidP="00FF0757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360"/>
              <w:rPr>
                <w:rFonts w:ascii="Calibri" w:hAnsi="Calibri" w:cs="Calibri"/>
                <w:lang w:val="en"/>
              </w:rPr>
            </w:pPr>
          </w:p>
          <w:p w14:paraId="6F57CE5A" w14:textId="77777777" w:rsidR="004C135C" w:rsidRDefault="004C135C" w:rsidP="004C135C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  <w:p w14:paraId="16945586" w14:textId="77777777" w:rsidR="00892EC4" w:rsidRDefault="00892EC4" w:rsidP="004C135C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  <w:t xml:space="preserve">         </w:t>
            </w:r>
          </w:p>
          <w:p w14:paraId="53A1AED9" w14:textId="77777777" w:rsidR="00892EC4" w:rsidRPr="004C135C" w:rsidRDefault="00892EC4" w:rsidP="00FF0757">
            <w:pPr>
              <w:widowControl w:val="0"/>
              <w:numPr>
                <w:ilvl w:val="0"/>
                <w:numId w:val="15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4C135C">
              <w:rPr>
                <w:rFonts w:ascii="Calibri" w:hAnsi="Calibri" w:cs="Calibri"/>
                <w:b/>
                <w:lang w:val="en"/>
              </w:rPr>
              <w:t>City of Clyde Hill Police Officer/ D.A.R.E./ School Resource Officer                    1997-2004</w:t>
            </w:r>
          </w:p>
          <w:p w14:paraId="7CBDAB5F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Field Training Officer</w:t>
            </w:r>
          </w:p>
          <w:p w14:paraId="136454F9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First Aid and AED instructor</w:t>
            </w:r>
          </w:p>
          <w:p w14:paraId="0B1C98DF" w14:textId="77777777" w:rsidR="004C135C" w:rsidRPr="00ED7B57" w:rsidRDefault="00FF0757" w:rsidP="00ED7B57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 xml:space="preserve">School Resource officer </w:t>
            </w:r>
          </w:p>
          <w:p w14:paraId="63215044" w14:textId="77777777" w:rsidR="00FF0757" w:rsidRPr="004C135C" w:rsidRDefault="004C135C" w:rsidP="00FF0757">
            <w:pPr>
              <w:widowControl w:val="0"/>
              <w:numPr>
                <w:ilvl w:val="0"/>
                <w:numId w:val="15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>Lexus of Bellevue, Renton Honda A</w:t>
            </w:r>
            <w:r w:rsidR="00892EC4" w:rsidRPr="004C135C">
              <w:rPr>
                <w:rFonts w:ascii="Calibri" w:hAnsi="Calibri" w:cs="Calibri"/>
                <w:b/>
                <w:lang w:val="en"/>
              </w:rPr>
              <w:t xml:space="preserve">utomotive </w:t>
            </w:r>
            <w:r w:rsidRPr="004C135C">
              <w:rPr>
                <w:rFonts w:ascii="Calibri" w:hAnsi="Calibri" w:cs="Calibri"/>
                <w:b/>
                <w:lang w:val="en"/>
              </w:rPr>
              <w:t>Technician</w:t>
            </w:r>
            <w:r w:rsidR="00892EC4" w:rsidRPr="004C135C">
              <w:rPr>
                <w:rFonts w:ascii="Calibri" w:hAnsi="Calibri" w:cs="Calibri"/>
                <w:b/>
                <w:lang w:val="en"/>
              </w:rPr>
              <w:t xml:space="preserve"> </w:t>
            </w:r>
            <w:r w:rsidRPr="004C135C">
              <w:rPr>
                <w:rFonts w:ascii="Calibri" w:hAnsi="Calibri" w:cs="Calibri"/>
                <w:b/>
                <w:lang w:val="en"/>
              </w:rPr>
              <w:t>1990-1997</w:t>
            </w:r>
          </w:p>
          <w:p w14:paraId="101135D2" w14:textId="77777777" w:rsidR="00FF0757" w:rsidRPr="004C135C" w:rsidRDefault="00FF0757" w:rsidP="004C135C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Diagnose and repair automotive systems</w:t>
            </w:r>
          </w:p>
          <w:p w14:paraId="7F4A6917" w14:textId="77777777" w:rsidR="004C135C" w:rsidRDefault="00FF0757" w:rsidP="004C135C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Provide Preventative maintenance</w:t>
            </w:r>
          </w:p>
          <w:p w14:paraId="64AE9336" w14:textId="77777777" w:rsidR="004C135C" w:rsidRPr="004C135C" w:rsidRDefault="00892EC4" w:rsidP="004C135C">
            <w:pPr>
              <w:pStyle w:val="ListParagraph"/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1080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 xml:space="preserve">       </w:t>
            </w:r>
          </w:p>
          <w:p w14:paraId="18526233" w14:textId="77777777" w:rsidR="004C135C" w:rsidRPr="004C135C" w:rsidRDefault="00892EC4" w:rsidP="004C135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4C135C">
              <w:rPr>
                <w:rFonts w:ascii="Calibri" w:hAnsi="Calibri" w:cs="Calibri"/>
                <w:b/>
                <w:lang w:val="en"/>
              </w:rPr>
              <w:t>U</w:t>
            </w:r>
            <w:r w:rsidR="004C135C" w:rsidRPr="004C135C">
              <w:rPr>
                <w:rFonts w:ascii="Calibri" w:hAnsi="Calibri" w:cs="Calibri"/>
                <w:b/>
                <w:lang w:val="en"/>
              </w:rPr>
              <w:t>nited States Marine Corps</w:t>
            </w:r>
            <w:r w:rsidRPr="004C135C">
              <w:rPr>
                <w:rFonts w:ascii="Calibri" w:hAnsi="Calibri" w:cs="Calibri"/>
                <w:b/>
                <w:lang w:val="en"/>
              </w:rPr>
              <w:t xml:space="preserve"> Aircraft Maintenance </w:t>
            </w:r>
            <w:r w:rsidR="004C135C" w:rsidRPr="004C135C">
              <w:rPr>
                <w:rFonts w:ascii="Calibri" w:hAnsi="Calibri" w:cs="Calibri"/>
                <w:b/>
                <w:lang w:val="en"/>
              </w:rPr>
              <w:t>1984-1990</w:t>
            </w:r>
          </w:p>
          <w:p w14:paraId="2B8E015D" w14:textId="77777777" w:rsidR="004C135C" w:rsidRPr="004C135C" w:rsidRDefault="004C135C" w:rsidP="004C135C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Diagnosed and repaired aircraft systems</w:t>
            </w:r>
          </w:p>
          <w:p w14:paraId="01D72787" w14:textId="77777777" w:rsidR="004C135C" w:rsidRPr="004C135C" w:rsidRDefault="004C135C" w:rsidP="004C135C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Provided preventative maintenance</w:t>
            </w:r>
          </w:p>
          <w:p w14:paraId="47DD5E5B" w14:textId="77777777" w:rsidR="000E6BF1" w:rsidRDefault="004C135C" w:rsidP="004C135C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>Trained and supervised staff</w:t>
            </w:r>
            <w:r w:rsidR="00892EC4" w:rsidRPr="004C135C">
              <w:rPr>
                <w:rFonts w:ascii="Calibri" w:hAnsi="Calibri" w:cs="Calibri"/>
                <w:lang w:val="en"/>
              </w:rPr>
              <w:tab/>
            </w:r>
            <w:r w:rsidR="00892EC4" w:rsidRPr="004C135C">
              <w:rPr>
                <w:rFonts w:ascii="Calibri" w:hAnsi="Calibri" w:cs="Calibri"/>
                <w:lang w:val="en"/>
              </w:rPr>
              <w:tab/>
            </w:r>
            <w:r w:rsidR="00892EC4" w:rsidRPr="004C135C">
              <w:rPr>
                <w:rFonts w:ascii="Calibri" w:hAnsi="Calibri" w:cs="Calibri"/>
                <w:lang w:val="en"/>
              </w:rPr>
              <w:tab/>
            </w:r>
          </w:p>
          <w:p w14:paraId="3614183F" w14:textId="39853F62" w:rsidR="00892EC4" w:rsidRPr="004C135C" w:rsidRDefault="00892EC4" w:rsidP="000E6BF1">
            <w:pPr>
              <w:pStyle w:val="ListParagraph"/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1080"/>
              <w:rPr>
                <w:rFonts w:ascii="Calibri" w:hAnsi="Calibri" w:cs="Calibri"/>
                <w:lang w:val="en"/>
              </w:rPr>
            </w:pPr>
            <w:r w:rsidRPr="004C135C">
              <w:rPr>
                <w:rFonts w:ascii="Calibri" w:hAnsi="Calibri" w:cs="Calibri"/>
                <w:lang w:val="en"/>
              </w:rPr>
              <w:tab/>
            </w:r>
          </w:p>
          <w:p w14:paraId="5D575B26" w14:textId="77777777" w:rsidR="000E6BF1" w:rsidRDefault="000E6BF1" w:rsidP="007569C1">
            <w:pPr>
              <w:pStyle w:val="Heading3"/>
            </w:pPr>
          </w:p>
          <w:p w14:paraId="3BF2F731" w14:textId="1279950A" w:rsidR="002C2CDD" w:rsidRPr="00906BEE" w:rsidRDefault="00ED7B57" w:rsidP="007569C1">
            <w:pPr>
              <w:pStyle w:val="Heading3"/>
            </w:pPr>
            <w:r>
              <w:t>Training, Certifications and Skills</w:t>
            </w:r>
          </w:p>
          <w:p w14:paraId="030251FA" w14:textId="20A8C453" w:rsidR="00DE5AED" w:rsidRPr="00DE5AED" w:rsidRDefault="003F22B3" w:rsidP="00DE5AED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University of Washin</w:t>
            </w:r>
            <w:r w:rsidR="00DE5AED">
              <w:rPr>
                <w:rFonts w:ascii="Calibri" w:hAnsi="Calibri" w:cs="Calibri"/>
                <w:lang w:val="en"/>
              </w:rPr>
              <w:t>gton Full Stack Web Development Bootcamp graduating June 12</w:t>
            </w:r>
            <w:r w:rsidR="00DE5AED" w:rsidRPr="00DE5AED">
              <w:rPr>
                <w:rFonts w:ascii="Calibri" w:hAnsi="Calibri" w:cs="Calibri"/>
                <w:vertAlign w:val="superscript"/>
                <w:lang w:val="en"/>
              </w:rPr>
              <w:t>th</w:t>
            </w:r>
            <w:r w:rsidR="00DE5AED">
              <w:rPr>
                <w:rFonts w:ascii="Calibri" w:hAnsi="Calibri" w:cs="Calibri"/>
                <w:lang w:val="en"/>
              </w:rPr>
              <w:t xml:space="preserve"> 20</w:t>
            </w:r>
            <w:r w:rsidR="00952619">
              <w:rPr>
                <w:rFonts w:ascii="Calibri" w:hAnsi="Calibri" w:cs="Calibri"/>
                <w:lang w:val="en"/>
              </w:rPr>
              <w:t>23</w:t>
            </w:r>
          </w:p>
          <w:p w14:paraId="7301D629" w14:textId="781B05A6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High school diploma </w:t>
            </w:r>
          </w:p>
          <w:p w14:paraId="2881C80D" w14:textId="77777777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Valid WA Driver's license</w:t>
            </w:r>
          </w:p>
          <w:p w14:paraId="15E45698" w14:textId="77777777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Proficient in Microsoft Word, Excel, Outlook, Adobe and Genetec video systems</w:t>
            </w:r>
          </w:p>
          <w:p w14:paraId="73DABDB6" w14:textId="77777777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Right Response de-escalation practices training for special needs individuals</w:t>
            </w:r>
          </w:p>
          <w:p w14:paraId="696FC488" w14:textId="77777777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First Aid and AED certified/ Previously a certified instructor </w:t>
            </w:r>
          </w:p>
          <w:p w14:paraId="7FD37DA1" w14:textId="77777777" w:rsidR="00ED7B57" w:rsidRP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17 years’ experience </w:t>
            </w:r>
            <w:r w:rsidRPr="00ED7B57">
              <w:rPr>
                <w:rFonts w:ascii="Calibri" w:hAnsi="Calibri" w:cs="Calibri"/>
                <w:lang w:val="en"/>
              </w:rPr>
              <w:t xml:space="preserve">writing and reviewing incident reports. </w:t>
            </w:r>
          </w:p>
          <w:p w14:paraId="6F877CBA" w14:textId="77777777" w:rsidR="00ED7B57" w:rsidRP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Write and develop curriculum </w:t>
            </w:r>
            <w:r w:rsidRPr="00ED7B57">
              <w:rPr>
                <w:rFonts w:ascii="Calibri" w:hAnsi="Calibri" w:cs="Calibri"/>
                <w:lang w:val="en"/>
              </w:rPr>
              <w:t>for training to meet specific needs.</w:t>
            </w:r>
          </w:p>
          <w:p w14:paraId="3BC8D37F" w14:textId="77777777" w:rsidR="00ED7B57" w:rsidRDefault="00ED7B57" w:rsidP="00ED7B57">
            <w:pPr>
              <w:widowControl w:val="0"/>
              <w:numPr>
                <w:ilvl w:val="0"/>
                <w:numId w:val="22"/>
              </w:numPr>
              <w:tabs>
                <w:tab w:val="left" w:pos="5040"/>
              </w:tabs>
              <w:autoSpaceDE w:val="0"/>
              <w:autoSpaceDN w:val="0"/>
              <w:adjustRightInd w:val="0"/>
              <w:spacing w:after="200" w:line="276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Surveillance Camera Systems design, installation and coordination with vendors focusing on end users to get the most effective coverage within equipment and budget limitations. </w:t>
            </w:r>
          </w:p>
          <w:p w14:paraId="22668695" w14:textId="77777777" w:rsidR="00741125" w:rsidRPr="00906BEE" w:rsidRDefault="00741125" w:rsidP="00ED7B57">
            <w:pPr>
              <w:pStyle w:val="Heading3"/>
            </w:pPr>
          </w:p>
        </w:tc>
      </w:tr>
    </w:tbl>
    <w:p w14:paraId="572F6EA9" w14:textId="77777777" w:rsidR="00290AAA" w:rsidRDefault="00290AAA" w:rsidP="00E22E87">
      <w:pPr>
        <w:pStyle w:val="NoSpacing"/>
      </w:pPr>
    </w:p>
    <w:sectPr w:rsidR="00290AAA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1ACA" w14:textId="77777777" w:rsidR="008B4867" w:rsidRDefault="008B4867" w:rsidP="00713050">
      <w:pPr>
        <w:spacing w:line="240" w:lineRule="auto"/>
      </w:pPr>
      <w:r>
        <w:separator/>
      </w:r>
    </w:p>
  </w:endnote>
  <w:endnote w:type="continuationSeparator" w:id="0">
    <w:p w14:paraId="1B6536E8" w14:textId="77777777" w:rsidR="008B4867" w:rsidRDefault="008B48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D400" w14:textId="77777777" w:rsidR="00E66D19" w:rsidRDefault="00E66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12" w:type="pct"/>
      <w:tblInd w:w="492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4728"/>
      <w:gridCol w:w="763"/>
      <w:gridCol w:w="2628"/>
      <w:gridCol w:w="2628"/>
    </w:tblGrid>
    <w:tr w:rsidR="00C2098A" w14:paraId="2E208067" w14:textId="77777777" w:rsidTr="003A6CD0">
      <w:tc>
        <w:tcPr>
          <w:tcW w:w="47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E4603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D99770D" wp14:editId="43790DEE">
                    <wp:extent cx="403860" cy="364173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03860" cy="364173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3420F8" id="Group 102" o:spid="_x0000_s1026" alt="Title: Email icon" style="width:31.8pt;height:28.7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4CA26E" w14:textId="77777777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003E7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1845FF" wp14:editId="3C41F5A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47BF2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6A03CB" w14:textId="77777777" w:rsidR="00C2098A" w:rsidRDefault="00C2098A" w:rsidP="00684488">
          <w:pPr>
            <w:pStyle w:val="Footer"/>
          </w:pPr>
        </w:p>
      </w:tc>
    </w:tr>
    <w:tr w:rsidR="00684488" w14:paraId="0ED598AC" w14:textId="77777777" w:rsidTr="003A6CD0">
      <w:tc>
        <w:tcPr>
          <w:tcW w:w="4728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B28D8DBDFEC46208DB6156810ECB37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EABA6C" w14:textId="244D74D2" w:rsidR="00684488" w:rsidRPr="00CA3DF1" w:rsidRDefault="00E66D19" w:rsidP="00811117">
              <w:pPr>
                <w:pStyle w:val="Footer"/>
              </w:pPr>
              <w:r>
                <w:t>JAYMASTERS440</w:t>
              </w:r>
              <w:r w:rsidR="0046585F" w:rsidRPr="00DE7638">
                <w:t>@gmail.com</w:t>
              </w:r>
            </w:p>
          </w:sdtContent>
        </w:sdt>
      </w:tc>
      <w:tc>
        <w:tcPr>
          <w:tcW w:w="763" w:type="dxa"/>
          <w:tcMar>
            <w:top w:w="144" w:type="dxa"/>
            <w:left w:w="115" w:type="dxa"/>
            <w:right w:w="115" w:type="dxa"/>
          </w:tcMar>
        </w:tcPr>
        <w:p w14:paraId="5AFE944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2FD25FBA3474D818024128703ED1C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38A6557" w14:textId="77777777" w:rsidR="00684488" w:rsidRPr="00C2098A" w:rsidRDefault="0046585F" w:rsidP="00811117">
              <w:pPr>
                <w:pStyle w:val="Footer"/>
              </w:pPr>
              <w:r>
                <w:t>253.293.9425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F5EB1BE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EBF6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2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114"/>
      <w:gridCol w:w="936"/>
      <w:gridCol w:w="2628"/>
      <w:gridCol w:w="2628"/>
    </w:tblGrid>
    <w:tr w:rsidR="00217980" w14:paraId="2B6AA4EB" w14:textId="77777777" w:rsidTr="00363BFA">
      <w:tc>
        <w:tcPr>
          <w:tcW w:w="41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C6EF7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7982A6" wp14:editId="5595EDA0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19C27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JU56SQsIAADfOAAADgAAAAAA&#10;AAAAAAAAAAAuAgAAZHJzL2Uyb0RvYy54bWxQSwECLQAUAAYACAAAACEAaEcb0NgAAAADAQAADwAA&#10;AAAAAAAAAAAAAABlCgAAZHJzL2Rvd25yZXYueG1sUEsFBgAAAAAEAAQA8wAAAGo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93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DCF9B3" w14:textId="77777777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64299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3C9EC5D" wp14:editId="247D927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11AAF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Fz9BA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HpT8XP0EAAAd10AAA4AAAAA&#10;AAAAAAAAAAAALgIAAGRycy9lMm9Eb2MueG1sUEsBAi0AFAAGAAgAAAAhAGhHG9DYAAAAAwEAAA8A&#10;AAAAAAAAAAAAAAAAThMAAGRycy9kb3ducmV2LnhtbFBLBQYAAAAABAAEAPMAAABT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9C2600" w14:textId="77777777" w:rsidR="00217980" w:rsidRDefault="00217980" w:rsidP="00217980">
          <w:pPr>
            <w:pStyle w:val="Footer"/>
          </w:pPr>
        </w:p>
      </w:tc>
    </w:tr>
    <w:tr w:rsidR="00217980" w14:paraId="05E909B3" w14:textId="77777777" w:rsidTr="00363BFA">
      <w:tc>
        <w:tcPr>
          <w:tcW w:w="4115" w:type="dxa"/>
          <w:tcMar>
            <w:top w:w="144" w:type="dxa"/>
            <w:left w:w="115" w:type="dxa"/>
            <w:right w:w="115" w:type="dxa"/>
          </w:tcMar>
        </w:tcPr>
        <w:p w14:paraId="354599D2" w14:textId="6057017F" w:rsidR="00811117" w:rsidRPr="00CA3DF1" w:rsidRDefault="00111DD8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98423B99C77E48A8AB0972C26DD88A0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66D19">
                <w:t>JAYMASTERS440@gmail.com</w:t>
              </w:r>
            </w:sdtContent>
          </w:sdt>
        </w:p>
      </w:tc>
      <w:tc>
        <w:tcPr>
          <w:tcW w:w="936" w:type="dxa"/>
          <w:tcMar>
            <w:top w:w="144" w:type="dxa"/>
            <w:left w:w="115" w:type="dxa"/>
            <w:right w:w="115" w:type="dxa"/>
          </w:tcMar>
        </w:tcPr>
        <w:p w14:paraId="4A2AEDF2" w14:textId="77777777" w:rsidR="00811117" w:rsidRPr="00C2098A" w:rsidRDefault="00811117" w:rsidP="0021798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78FF369F34FB4478A8D76CFCE58D709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BF742E4" w14:textId="77777777" w:rsidR="00811117" w:rsidRPr="00C2098A" w:rsidRDefault="0046585F" w:rsidP="00217980">
              <w:pPr>
                <w:pStyle w:val="Footer"/>
              </w:pPr>
              <w:r>
                <w:t>253.293.9425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7CE06D7" w14:textId="77777777" w:rsidR="00811117" w:rsidRPr="00C2098A" w:rsidRDefault="00811117" w:rsidP="00217980">
          <w:pPr>
            <w:pStyle w:val="Footer"/>
          </w:pPr>
        </w:p>
      </w:tc>
    </w:tr>
  </w:tbl>
  <w:p w14:paraId="5825D63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40C3" w14:textId="77777777" w:rsidR="008B4867" w:rsidRDefault="008B4867" w:rsidP="00713050">
      <w:pPr>
        <w:spacing w:line="240" w:lineRule="auto"/>
      </w:pPr>
      <w:bookmarkStart w:id="0" w:name="_Hlk795453"/>
      <w:bookmarkEnd w:id="0"/>
      <w:r>
        <w:separator/>
      </w:r>
    </w:p>
  </w:footnote>
  <w:footnote w:type="continuationSeparator" w:id="0">
    <w:p w14:paraId="69976226" w14:textId="77777777" w:rsidR="008B4867" w:rsidRDefault="008B486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9883" w14:textId="77777777" w:rsidR="00E66D19" w:rsidRDefault="00E66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B7829B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B834A86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1" layoutInCell="1" allowOverlap="1" wp14:anchorId="34DACA1E" wp14:editId="4888A7C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45CA8E2" id="Group 3" o:spid="_x0000_s1026" alt="Title: Continuation page header graphic" style="position:absolute;margin-left:0;margin-top:-39.45pt;width:524.85pt;height:142.55pt;z-index:-251651072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7687F">
                <w:t>JM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926549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6CEBD1D" w14:textId="77777777" w:rsidR="001A5CA9" w:rsidRPr="009B3C40" w:rsidRDefault="00111DD8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46585F">
                      <w:t>Jay Masters</w:t>
                    </w:r>
                  </w:sdtContent>
                </w:sdt>
              </w:p>
              <w:p w14:paraId="0439D17D" w14:textId="1C558E11" w:rsidR="001A5CA9" w:rsidRDefault="00111DD8" w:rsidP="0046585F">
                <w:pPr>
                  <w:pStyle w:val="Heading2"/>
                  <w:jc w:val="center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22264">
                      <w:t>fULL sTACK wEB</w:t>
                    </w:r>
                    <w:r w:rsidR="0046585F">
                      <w:t xml:space="preserve"> Professional</w:t>
                    </w:r>
                  </w:sdtContent>
                </w:sdt>
              </w:p>
            </w:tc>
          </w:tr>
        </w:tbl>
        <w:p w14:paraId="0E8911AF" w14:textId="77777777" w:rsidR="001A5CA9" w:rsidRPr="00F207C0" w:rsidRDefault="001A5CA9" w:rsidP="001A5CA9"/>
      </w:tc>
    </w:tr>
  </w:tbl>
  <w:p w14:paraId="0BE4FB5E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2966" w14:textId="77777777" w:rsidR="00E66D19" w:rsidRDefault="00E66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B4C5B94"/>
    <w:lvl w:ilvl="0">
      <w:numFmt w:val="bullet"/>
      <w:lvlText w:val="*"/>
      <w:lvlJc w:val="left"/>
    </w:lvl>
  </w:abstractNum>
  <w:abstractNum w:abstractNumId="11" w15:restartNumberingAfterBreak="0">
    <w:nsid w:val="03DC3B4C"/>
    <w:multiLevelType w:val="hybridMultilevel"/>
    <w:tmpl w:val="0B9A6E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D840D9"/>
    <w:multiLevelType w:val="hybridMultilevel"/>
    <w:tmpl w:val="F2F2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517F1"/>
    <w:multiLevelType w:val="hybridMultilevel"/>
    <w:tmpl w:val="5E5458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4C4238"/>
    <w:multiLevelType w:val="hybridMultilevel"/>
    <w:tmpl w:val="1C80BF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80D0B"/>
    <w:multiLevelType w:val="hybridMultilevel"/>
    <w:tmpl w:val="030C3F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D14ADE"/>
    <w:multiLevelType w:val="hybridMultilevel"/>
    <w:tmpl w:val="DC6245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86296D"/>
    <w:multiLevelType w:val="hybridMultilevel"/>
    <w:tmpl w:val="F3A6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D460DA"/>
    <w:multiLevelType w:val="hybridMultilevel"/>
    <w:tmpl w:val="BE10F8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6E7C24"/>
    <w:multiLevelType w:val="hybridMultilevel"/>
    <w:tmpl w:val="82DA45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F5749"/>
    <w:multiLevelType w:val="hybridMultilevel"/>
    <w:tmpl w:val="4D287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003255">
    <w:abstractNumId w:val="9"/>
  </w:num>
  <w:num w:numId="2" w16cid:durableId="2143190189">
    <w:abstractNumId w:val="7"/>
  </w:num>
  <w:num w:numId="3" w16cid:durableId="1219784205">
    <w:abstractNumId w:val="6"/>
  </w:num>
  <w:num w:numId="4" w16cid:durableId="1538002243">
    <w:abstractNumId w:val="5"/>
  </w:num>
  <w:num w:numId="5" w16cid:durableId="338194436">
    <w:abstractNumId w:val="4"/>
  </w:num>
  <w:num w:numId="6" w16cid:durableId="442195145">
    <w:abstractNumId w:val="8"/>
  </w:num>
  <w:num w:numId="7" w16cid:durableId="680468676">
    <w:abstractNumId w:val="3"/>
  </w:num>
  <w:num w:numId="8" w16cid:durableId="1669168805">
    <w:abstractNumId w:val="2"/>
  </w:num>
  <w:num w:numId="9" w16cid:durableId="4136820">
    <w:abstractNumId w:val="1"/>
  </w:num>
  <w:num w:numId="10" w16cid:durableId="2096125323">
    <w:abstractNumId w:val="0"/>
  </w:num>
  <w:num w:numId="11" w16cid:durableId="782381174">
    <w:abstractNumId w:val="12"/>
  </w:num>
  <w:num w:numId="12" w16cid:durableId="1854804781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 w16cid:durableId="1813054815">
    <w:abstractNumId w:val="11"/>
  </w:num>
  <w:num w:numId="14" w16cid:durableId="198712250">
    <w:abstractNumId w:val="14"/>
  </w:num>
  <w:num w:numId="15" w16cid:durableId="67923679">
    <w:abstractNumId w:val="17"/>
  </w:num>
  <w:num w:numId="16" w16cid:durableId="151607529">
    <w:abstractNumId w:val="19"/>
  </w:num>
  <w:num w:numId="17" w16cid:durableId="708534715">
    <w:abstractNumId w:val="13"/>
  </w:num>
  <w:num w:numId="18" w16cid:durableId="1644851740">
    <w:abstractNumId w:val="16"/>
  </w:num>
  <w:num w:numId="19" w16cid:durableId="1915191230">
    <w:abstractNumId w:val="20"/>
  </w:num>
  <w:num w:numId="20" w16cid:durableId="1777363246">
    <w:abstractNumId w:val="15"/>
  </w:num>
  <w:num w:numId="21" w16cid:durableId="1242909847">
    <w:abstractNumId w:val="18"/>
  </w:num>
  <w:num w:numId="22" w16cid:durableId="112866625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7F"/>
    <w:rsid w:val="00073671"/>
    <w:rsid w:val="00091382"/>
    <w:rsid w:val="000A07DA"/>
    <w:rsid w:val="000A2BFA"/>
    <w:rsid w:val="000A4921"/>
    <w:rsid w:val="000B0619"/>
    <w:rsid w:val="000B61CA"/>
    <w:rsid w:val="000E6BF1"/>
    <w:rsid w:val="000F7610"/>
    <w:rsid w:val="00101026"/>
    <w:rsid w:val="00111DD8"/>
    <w:rsid w:val="00114ED7"/>
    <w:rsid w:val="001342B0"/>
    <w:rsid w:val="00140B0E"/>
    <w:rsid w:val="001538D0"/>
    <w:rsid w:val="00156858"/>
    <w:rsid w:val="00184EC9"/>
    <w:rsid w:val="001A5CA9"/>
    <w:rsid w:val="001B2AC1"/>
    <w:rsid w:val="001B403A"/>
    <w:rsid w:val="001D7758"/>
    <w:rsid w:val="001F4583"/>
    <w:rsid w:val="00217980"/>
    <w:rsid w:val="002411C5"/>
    <w:rsid w:val="00271662"/>
    <w:rsid w:val="0027404F"/>
    <w:rsid w:val="00290AAA"/>
    <w:rsid w:val="00293B83"/>
    <w:rsid w:val="002A54A8"/>
    <w:rsid w:val="002B091C"/>
    <w:rsid w:val="002C2CDD"/>
    <w:rsid w:val="002D45C6"/>
    <w:rsid w:val="002F03FA"/>
    <w:rsid w:val="00313E86"/>
    <w:rsid w:val="00322264"/>
    <w:rsid w:val="00333CD3"/>
    <w:rsid w:val="00340365"/>
    <w:rsid w:val="00342B64"/>
    <w:rsid w:val="00344C80"/>
    <w:rsid w:val="00363BFA"/>
    <w:rsid w:val="00364079"/>
    <w:rsid w:val="0037687F"/>
    <w:rsid w:val="00380DF0"/>
    <w:rsid w:val="0039055A"/>
    <w:rsid w:val="003A6CD0"/>
    <w:rsid w:val="003C5528"/>
    <w:rsid w:val="003D03E5"/>
    <w:rsid w:val="003F22B3"/>
    <w:rsid w:val="004077FB"/>
    <w:rsid w:val="004244FF"/>
    <w:rsid w:val="00424DD9"/>
    <w:rsid w:val="0046104A"/>
    <w:rsid w:val="0046585F"/>
    <w:rsid w:val="004717C5"/>
    <w:rsid w:val="004A24CC"/>
    <w:rsid w:val="004C135C"/>
    <w:rsid w:val="00523479"/>
    <w:rsid w:val="00534C88"/>
    <w:rsid w:val="00543DB7"/>
    <w:rsid w:val="00567328"/>
    <w:rsid w:val="005729B0"/>
    <w:rsid w:val="005918F8"/>
    <w:rsid w:val="00641630"/>
    <w:rsid w:val="00684488"/>
    <w:rsid w:val="006A3CE7"/>
    <w:rsid w:val="006A7746"/>
    <w:rsid w:val="006C4C50"/>
    <w:rsid w:val="006D41FC"/>
    <w:rsid w:val="006D76B1"/>
    <w:rsid w:val="00713050"/>
    <w:rsid w:val="00741125"/>
    <w:rsid w:val="00746F7F"/>
    <w:rsid w:val="007569C1"/>
    <w:rsid w:val="00763832"/>
    <w:rsid w:val="007D2696"/>
    <w:rsid w:val="007D2FD2"/>
    <w:rsid w:val="007E18D7"/>
    <w:rsid w:val="00811117"/>
    <w:rsid w:val="00823C54"/>
    <w:rsid w:val="00841146"/>
    <w:rsid w:val="00861419"/>
    <w:rsid w:val="0088504C"/>
    <w:rsid w:val="00892EC4"/>
    <w:rsid w:val="0089382B"/>
    <w:rsid w:val="008A1907"/>
    <w:rsid w:val="008B4867"/>
    <w:rsid w:val="008C6BCA"/>
    <w:rsid w:val="008C7B50"/>
    <w:rsid w:val="008E4B30"/>
    <w:rsid w:val="00906BEE"/>
    <w:rsid w:val="009243E7"/>
    <w:rsid w:val="00952619"/>
    <w:rsid w:val="00985D58"/>
    <w:rsid w:val="00992B21"/>
    <w:rsid w:val="009B3C40"/>
    <w:rsid w:val="00A42540"/>
    <w:rsid w:val="00A46992"/>
    <w:rsid w:val="00A50939"/>
    <w:rsid w:val="00A83413"/>
    <w:rsid w:val="00AA6A40"/>
    <w:rsid w:val="00AA75F6"/>
    <w:rsid w:val="00AB3FC8"/>
    <w:rsid w:val="00AD00FD"/>
    <w:rsid w:val="00AF0A8E"/>
    <w:rsid w:val="00B279C7"/>
    <w:rsid w:val="00B5664D"/>
    <w:rsid w:val="00BA5B40"/>
    <w:rsid w:val="00BB1236"/>
    <w:rsid w:val="00BD0206"/>
    <w:rsid w:val="00C2098A"/>
    <w:rsid w:val="00C445A8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A6542"/>
    <w:rsid w:val="00DD3CF6"/>
    <w:rsid w:val="00DD6416"/>
    <w:rsid w:val="00DE5AED"/>
    <w:rsid w:val="00DE7638"/>
    <w:rsid w:val="00DF4E0A"/>
    <w:rsid w:val="00E02DCD"/>
    <w:rsid w:val="00E12C60"/>
    <w:rsid w:val="00E15260"/>
    <w:rsid w:val="00E22E87"/>
    <w:rsid w:val="00E57630"/>
    <w:rsid w:val="00E66D19"/>
    <w:rsid w:val="00E86C2B"/>
    <w:rsid w:val="00EB2D52"/>
    <w:rsid w:val="00ED7B57"/>
    <w:rsid w:val="00EF5476"/>
    <w:rsid w:val="00EF7CC9"/>
    <w:rsid w:val="00F207C0"/>
    <w:rsid w:val="00F20AE5"/>
    <w:rsid w:val="00F22CD6"/>
    <w:rsid w:val="00F47E97"/>
    <w:rsid w:val="00F645C7"/>
    <w:rsid w:val="00FF0757"/>
    <w:rsid w:val="00FF3A3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8128C"/>
  <w15:chartTrackingRefBased/>
  <w15:docId w15:val="{CA0A1F8C-2082-4AFF-8AD0-FEB92B74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sten%20Gagnair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4C9C395E074B77820A29BDBF68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6C8A-8F04-456C-AE96-24F2D32C8A3C}"/>
      </w:docPartPr>
      <w:docPartBody>
        <w:p w:rsidR="00A000FD" w:rsidRDefault="000A0844">
          <w:pPr>
            <w:pStyle w:val="304C9C395E074B77820A29BDBF682024"/>
          </w:pPr>
          <w:r w:rsidRPr="00906BEE">
            <w:t>YN</w:t>
          </w:r>
        </w:p>
      </w:docPartBody>
    </w:docPart>
    <w:docPart>
      <w:docPartPr>
        <w:name w:val="8DFD6973E88144F39B64CAA2E085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3783-E766-4218-A861-8D817887CE56}"/>
      </w:docPartPr>
      <w:docPartBody>
        <w:p w:rsidR="00A000FD" w:rsidRDefault="000A0844">
          <w:pPr>
            <w:pStyle w:val="8DFD6973E88144F39B64CAA2E08531DC"/>
          </w:pPr>
          <w:r w:rsidRPr="00906BEE">
            <w:t>Experience</w:t>
          </w:r>
        </w:p>
      </w:docPartBody>
    </w:docPart>
    <w:docPart>
      <w:docPartPr>
        <w:name w:val="98423B99C77E48A8AB0972C26DD8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5737B-D807-434C-9419-6B13EC02DE7F}"/>
      </w:docPartPr>
      <w:docPartBody>
        <w:p w:rsidR="00A000FD" w:rsidRDefault="000A0844">
          <w:pPr>
            <w:pStyle w:val="98423B99C77E48A8AB0972C26DD88A09"/>
          </w:pPr>
          <w:r w:rsidRPr="00906BEE">
            <w:t>School</w:t>
          </w:r>
        </w:p>
      </w:docPartBody>
    </w:docPart>
    <w:docPart>
      <w:docPartPr>
        <w:name w:val="0B28D8DBDFEC46208DB6156810ECB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A5AC7-4312-479E-B85C-DBCE9DB49400}"/>
      </w:docPartPr>
      <w:docPartBody>
        <w:p w:rsidR="00A000FD" w:rsidRDefault="000A0844">
          <w:pPr>
            <w:pStyle w:val="0B28D8DBDFEC46208DB6156810ECB376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8FF369F34FB4478A8D76CFCE58D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3C8D-5CDA-4F44-9357-5710A7720308}"/>
      </w:docPartPr>
      <w:docPartBody>
        <w:p w:rsidR="00A000FD" w:rsidRDefault="000A0844">
          <w:pPr>
            <w:pStyle w:val="78FF369F34FB4478A8D76CFCE58D709B"/>
          </w:pPr>
          <w:r w:rsidRPr="00906BEE">
            <w:t>School</w:t>
          </w:r>
        </w:p>
      </w:docPartBody>
    </w:docPart>
    <w:docPart>
      <w:docPartPr>
        <w:name w:val="32FD25FBA3474D818024128703ED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A2BA7-5E5B-4550-B044-A51BCAB14D89}"/>
      </w:docPartPr>
      <w:docPartBody>
        <w:p w:rsidR="00A000FD" w:rsidRDefault="000A0844">
          <w:pPr>
            <w:pStyle w:val="32FD25FBA3474D818024128703ED1C11"/>
          </w:pPr>
          <w:r w:rsidRPr="00906BEE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44"/>
    <w:rsid w:val="000A0844"/>
    <w:rsid w:val="004B1E5C"/>
    <w:rsid w:val="00744B33"/>
    <w:rsid w:val="00A000FD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C9C395E074B77820A29BDBF682024">
    <w:name w:val="304C9C395E074B77820A29BDBF682024"/>
  </w:style>
  <w:style w:type="paragraph" w:customStyle="1" w:styleId="8DFD6973E88144F39B64CAA2E08531DC">
    <w:name w:val="8DFD6973E88144F39B64CAA2E08531DC"/>
  </w:style>
  <w:style w:type="paragraph" w:customStyle="1" w:styleId="98423B99C77E48A8AB0972C26DD88A09">
    <w:name w:val="98423B99C77E48A8AB0972C26DD88A09"/>
  </w:style>
  <w:style w:type="paragraph" w:customStyle="1" w:styleId="0B28D8DBDFEC46208DB6156810ECB376">
    <w:name w:val="0B28D8DBDFEC46208DB6156810ECB376"/>
  </w:style>
  <w:style w:type="paragraph" w:customStyle="1" w:styleId="78FF369F34FB4478A8D76CFCE58D709B">
    <w:name w:val="78FF369F34FB4478A8D76CFCE58D709B"/>
  </w:style>
  <w:style w:type="paragraph" w:customStyle="1" w:styleId="32FD25FBA3474D818024128703ED1C11">
    <w:name w:val="32FD25FBA3474D818024128703ED1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253.293.9425</CompanyPhone>
  <CompanyFax/>
  <CompanyEmail>JAYMASTERS440@gmail.com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wEB Professional</dc:subject>
  <dc:creator>Kirsten Gagnaire</dc:creator>
  <cp:keywords/>
  <dc:description/>
  <cp:lastModifiedBy>jay Masters</cp:lastModifiedBy>
  <cp:revision>2</cp:revision>
  <cp:lastPrinted>2019-02-12T00:40:00Z</cp:lastPrinted>
  <dcterms:created xsi:type="dcterms:W3CDTF">2023-04-03T03:47:00Z</dcterms:created>
  <dcterms:modified xsi:type="dcterms:W3CDTF">2023-04-03T03:47:00Z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